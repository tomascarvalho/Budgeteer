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EC984" w14:textId="77777777" w:rsidR="008175CC" w:rsidRDefault="008A4EA3">
      <w:pPr>
        <w:pStyle w:val="Title"/>
      </w:pPr>
      <w:r>
        <w:t>Performance Report</w:t>
      </w:r>
    </w:p>
    <w:p w14:paraId="1C25AC90" w14:textId="77777777" w:rsidR="008175CC" w:rsidRDefault="008A4EA3">
      <w:pPr>
        <w:pStyle w:val="Subtitle"/>
      </w:pPr>
      <w:proofErr w:type="spellStart"/>
      <w:r>
        <w:t>JMeter</w:t>
      </w:r>
      <w:proofErr w:type="spellEnd"/>
    </w:p>
    <w:p w14:paraId="6C59E175" w14:textId="77777777" w:rsidR="008175CC" w:rsidRDefault="00241303">
      <w:r>
        <w:rPr>
          <w:noProof/>
          <w:lang w:val="en-GB" w:eastAsia="en-GB"/>
        </w:rPr>
        <w:drawing>
          <wp:inline distT="0" distB="0" distL="0" distR="0" wp14:anchorId="1202B39D" wp14:editId="0CB1584B">
            <wp:extent cx="5486400" cy="3017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meter.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4F2B3AD7" w14:textId="77777777" w:rsidR="008175CC" w:rsidRDefault="008A4EA3">
      <w:pPr>
        <w:pStyle w:val="Author"/>
      </w:pPr>
      <w:r>
        <w:t>Tomás Conceição</w:t>
      </w:r>
    </w:p>
    <w:p w14:paraId="487D3554" w14:textId="77777777" w:rsidR="008175CC" w:rsidRDefault="005932F8">
      <w:r>
        <w:br w:type="page"/>
      </w:r>
    </w:p>
    <w:p w14:paraId="0673AE96" w14:textId="77777777" w:rsidR="008175CC" w:rsidRDefault="008175CC">
      <w:pPr>
        <w:sectPr w:rsidR="008175CC">
          <w:pgSz w:w="12240" w:h="15840"/>
          <w:pgMar w:top="2520" w:right="1800" w:bottom="1728" w:left="1800" w:header="720" w:footer="720" w:gutter="0"/>
          <w:pgNumType w:fmt="lowerRoman" w:start="1"/>
          <w:cols w:space="720"/>
          <w:titlePg/>
          <w:docGrid w:linePitch="360"/>
        </w:sectPr>
      </w:pPr>
    </w:p>
    <w:p w14:paraId="1EFD6685" w14:textId="77777777" w:rsidR="008175CC" w:rsidRDefault="00241303" w:rsidP="00241303">
      <w:pPr>
        <w:pStyle w:val="Subtitle"/>
      </w:pPr>
      <w:r>
        <w:lastRenderedPageBreak/>
        <w:t>Tests on Development Server</w:t>
      </w:r>
    </w:p>
    <w:p w14:paraId="7A52AE5E" w14:textId="77777777" w:rsidR="00A041B2" w:rsidRDefault="00A041B2" w:rsidP="00241303">
      <w:pPr>
        <w:pStyle w:val="Author"/>
      </w:pPr>
      <w:r>
        <w:t>Test Details</w:t>
      </w:r>
    </w:p>
    <w:p w14:paraId="50F832E0" w14:textId="77777777" w:rsidR="00A041B2" w:rsidRDefault="00A041B2" w:rsidP="00A041B2">
      <w:r>
        <w:t xml:space="preserve">The test was fairly simple: </w:t>
      </w:r>
      <w:proofErr w:type="spellStart"/>
      <w:r>
        <w:t>JMeter</w:t>
      </w:r>
      <w:proofErr w:type="spellEnd"/>
      <w:r>
        <w:t xml:space="preserve"> would send, for each thread, a login request to the server. This will be enough to see how many requests the server can handle and also test our database, as each request will also make a database query for fetching the user and authenticate him.</w:t>
      </w:r>
    </w:p>
    <w:p w14:paraId="5CC49669" w14:textId="77777777" w:rsidR="008175CC" w:rsidRDefault="00241303" w:rsidP="00241303">
      <w:pPr>
        <w:pStyle w:val="Author"/>
      </w:pPr>
      <w:r>
        <w:t>10 Users, 10 Ramp-Up Time</w:t>
      </w:r>
    </w:p>
    <w:p w14:paraId="7CCB2E94" w14:textId="77777777" w:rsidR="00040131" w:rsidRDefault="00241303" w:rsidP="00241303">
      <w:pPr>
        <w:rPr>
          <w:noProof/>
          <w:lang w:val="en-GB" w:eastAsia="en-GB"/>
        </w:rPr>
      </w:pPr>
      <w:r>
        <w:t>With 10 Threads (Users) and a Ramp-up time of 10 seconds, the server behaved normally.</w:t>
      </w:r>
      <w:r w:rsidR="00F220CC">
        <w:t xml:space="preserve"> The average request time was 34ms and all requests where successful.</w:t>
      </w:r>
      <w:r w:rsidR="00040131">
        <w:t xml:space="preserve"> This means that the server can handle a request for second, which is expected.</w:t>
      </w:r>
    </w:p>
    <w:p w14:paraId="19C6EE50" w14:textId="77777777" w:rsidR="00BC0E35" w:rsidRDefault="00F220CC" w:rsidP="00241303">
      <w:r>
        <w:rPr>
          <w:noProof/>
          <w:lang w:val="en-GB" w:eastAsia="en-GB"/>
        </w:rPr>
        <w:drawing>
          <wp:inline distT="0" distB="0" distL="0" distR="0" wp14:anchorId="0A94E8F3" wp14:editId="0DB9727F">
            <wp:extent cx="5486400" cy="2694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 users 10 R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694305"/>
                    </a:xfrm>
                    <a:prstGeom prst="rect">
                      <a:avLst/>
                    </a:prstGeom>
                  </pic:spPr>
                </pic:pic>
              </a:graphicData>
            </a:graphic>
          </wp:inline>
        </w:drawing>
      </w:r>
    </w:p>
    <w:p w14:paraId="7FB120FD" w14:textId="77777777" w:rsidR="004C6579" w:rsidRDefault="004C6579" w:rsidP="00040131">
      <w:pPr>
        <w:pStyle w:val="Author"/>
      </w:pPr>
    </w:p>
    <w:p w14:paraId="494B9760" w14:textId="77777777" w:rsidR="004C6579" w:rsidRDefault="004C6579" w:rsidP="00040131">
      <w:pPr>
        <w:pStyle w:val="Author"/>
      </w:pPr>
    </w:p>
    <w:p w14:paraId="73FB1550" w14:textId="77777777" w:rsidR="004C6579" w:rsidRDefault="004C6579" w:rsidP="00040131">
      <w:pPr>
        <w:pStyle w:val="Author"/>
      </w:pPr>
    </w:p>
    <w:p w14:paraId="026D9D4B" w14:textId="77777777" w:rsidR="004C6579" w:rsidRDefault="004C6579" w:rsidP="00040131">
      <w:pPr>
        <w:pStyle w:val="Author"/>
      </w:pPr>
    </w:p>
    <w:p w14:paraId="42380A35" w14:textId="77777777" w:rsidR="004C6579" w:rsidRDefault="004C6579" w:rsidP="00040131">
      <w:pPr>
        <w:pStyle w:val="Author"/>
      </w:pPr>
    </w:p>
    <w:p w14:paraId="7AEC636D" w14:textId="77777777" w:rsidR="008175CC" w:rsidRDefault="00040131" w:rsidP="00040131">
      <w:pPr>
        <w:pStyle w:val="Author"/>
      </w:pPr>
      <w:r>
        <w:lastRenderedPageBreak/>
        <w:t>100 users, 10 Ramp-Up Time</w:t>
      </w:r>
    </w:p>
    <w:p w14:paraId="59AF4B13" w14:textId="77777777" w:rsidR="004C6579" w:rsidRDefault="004C6579">
      <w:r>
        <w:t>With 100 users and 10 Ramp-Up Time, the server also behaved normally. All requests where successful and the average time for each request was 50ms. Even though the average time for the requests was bigger, it was still a decent time. This means that the development server can handle 10 requests per second, for 10 seconds.</w:t>
      </w:r>
    </w:p>
    <w:p w14:paraId="34E0091F" w14:textId="77777777" w:rsidR="004C6579" w:rsidRDefault="004C6579">
      <w:r>
        <w:rPr>
          <w:noProof/>
          <w:lang w:val="en-GB" w:eastAsia="en-GB"/>
        </w:rPr>
        <w:drawing>
          <wp:inline distT="0" distB="0" distL="0" distR="0" wp14:anchorId="1E6A18CD" wp14:editId="67463FD2">
            <wp:extent cx="5486400" cy="2639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 users 10 RU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2639695"/>
                    </a:xfrm>
                    <a:prstGeom prst="rect">
                      <a:avLst/>
                    </a:prstGeom>
                  </pic:spPr>
                </pic:pic>
              </a:graphicData>
            </a:graphic>
          </wp:inline>
        </w:drawing>
      </w:r>
    </w:p>
    <w:p w14:paraId="11CAAF59" w14:textId="77777777" w:rsidR="004C6579" w:rsidRDefault="004C6579" w:rsidP="00217CA0">
      <w:pPr>
        <w:pStyle w:val="Author"/>
      </w:pPr>
    </w:p>
    <w:p w14:paraId="27B5AEF1" w14:textId="77777777" w:rsidR="00217CA0" w:rsidRDefault="00217CA0" w:rsidP="00217CA0">
      <w:pPr>
        <w:pStyle w:val="Author"/>
      </w:pPr>
      <w:r>
        <w:t>1000 users 10 Ramp-up Time</w:t>
      </w:r>
    </w:p>
    <w:p w14:paraId="00052394" w14:textId="77777777" w:rsidR="00217CA0" w:rsidRDefault="00217CA0" w:rsidP="00217CA0">
      <w:r>
        <w:t>With 1000 users and 10 Ramp-Up time, the server failed to handle every request. Near ¼ of the requests where denied by the server and the average time for each request was 10737ms, which is more than what would be acceptable. That means that the server can’t handle 100 requests per second, over 10 seconds.</w:t>
      </w:r>
    </w:p>
    <w:p w14:paraId="603297F1" w14:textId="77777777" w:rsidR="001B54E1" w:rsidRDefault="00217CA0" w:rsidP="00217CA0">
      <w:r>
        <w:rPr>
          <w:noProof/>
          <w:lang w:val="en-GB" w:eastAsia="en-GB"/>
        </w:rPr>
        <w:drawing>
          <wp:inline distT="0" distB="0" distL="0" distR="0" wp14:anchorId="0D0B42D8" wp14:editId="04100CFF">
            <wp:extent cx="5663565" cy="370840"/>
            <wp:effectExtent l="0" t="0" r="63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00 users 10 RU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63565" cy="370840"/>
                    </a:xfrm>
                    <a:prstGeom prst="rect">
                      <a:avLst/>
                    </a:prstGeom>
                  </pic:spPr>
                </pic:pic>
              </a:graphicData>
            </a:graphic>
          </wp:inline>
        </w:drawing>
      </w:r>
    </w:p>
    <w:p w14:paraId="0FFBD4B8" w14:textId="77777777" w:rsidR="00217CA0" w:rsidRDefault="00217CA0" w:rsidP="001B54E1">
      <w:pPr>
        <w:jc w:val="right"/>
      </w:pPr>
    </w:p>
    <w:p w14:paraId="4B1C41DA" w14:textId="77777777" w:rsidR="001B54E1" w:rsidRDefault="001B54E1" w:rsidP="001B54E1">
      <w:pPr>
        <w:jc w:val="right"/>
      </w:pPr>
    </w:p>
    <w:p w14:paraId="16172C14" w14:textId="77777777" w:rsidR="001B54E1" w:rsidRPr="001B54E1" w:rsidRDefault="001B54E1" w:rsidP="00A536E9">
      <w:pPr>
        <w:pStyle w:val="Subtitle"/>
      </w:pPr>
      <w:bookmarkStart w:id="0" w:name="_GoBack"/>
      <w:bookmarkEnd w:id="0"/>
    </w:p>
    <w:sectPr w:rsidR="001B54E1" w:rsidRPr="001B54E1">
      <w:footerReference w:type="default" r:id="rId16"/>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5CCF20" w14:textId="77777777" w:rsidR="005932F8" w:rsidRDefault="005932F8">
      <w:pPr>
        <w:spacing w:after="0" w:line="240" w:lineRule="auto"/>
      </w:pPr>
      <w:r>
        <w:separator/>
      </w:r>
    </w:p>
  </w:endnote>
  <w:endnote w:type="continuationSeparator" w:id="0">
    <w:p w14:paraId="0C0A7B28" w14:textId="77777777" w:rsidR="005932F8" w:rsidRDefault="00593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392255"/>
      <w:docPartObj>
        <w:docPartGallery w:val="Page Numbers (Bottom of Page)"/>
        <w:docPartUnique/>
      </w:docPartObj>
    </w:sdtPr>
    <w:sdtEndPr>
      <w:rPr>
        <w:noProof/>
      </w:rPr>
    </w:sdtEndPr>
    <w:sdtContent>
      <w:p w14:paraId="45F34584" w14:textId="77777777" w:rsidR="008175CC" w:rsidRDefault="005932F8">
        <w:pPr>
          <w:pStyle w:val="Footer"/>
        </w:pPr>
        <w:r>
          <w:fldChar w:fldCharType="begin"/>
        </w:r>
        <w:r>
          <w:instrText xml:space="preserve"> PAGE   \* MERGEFORMAT </w:instrText>
        </w:r>
        <w:r>
          <w:fldChar w:fldCharType="separate"/>
        </w:r>
        <w:r w:rsidR="00A536E9">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674CD" w14:textId="77777777" w:rsidR="005932F8" w:rsidRDefault="005932F8">
      <w:pPr>
        <w:spacing w:after="0" w:line="240" w:lineRule="auto"/>
      </w:pPr>
      <w:r>
        <w:separator/>
      </w:r>
    </w:p>
  </w:footnote>
  <w:footnote w:type="continuationSeparator" w:id="0">
    <w:p w14:paraId="1787FD3C" w14:textId="77777777" w:rsidR="005932F8" w:rsidRDefault="005932F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53C3250"/>
    <w:lvl w:ilvl="0">
      <w:start w:val="1"/>
      <w:numFmt w:val="decimal"/>
      <w:lvlText w:val="%1."/>
      <w:lvlJc w:val="left"/>
      <w:pPr>
        <w:tabs>
          <w:tab w:val="num" w:pos="1800"/>
        </w:tabs>
        <w:ind w:left="1800" w:hanging="360"/>
      </w:pPr>
    </w:lvl>
  </w:abstractNum>
  <w:abstractNum w:abstractNumId="1">
    <w:nsid w:val="FFFFFF7D"/>
    <w:multiLevelType w:val="singleLevel"/>
    <w:tmpl w:val="9BD273A0"/>
    <w:lvl w:ilvl="0">
      <w:start w:val="1"/>
      <w:numFmt w:val="decimal"/>
      <w:lvlText w:val="%1."/>
      <w:lvlJc w:val="left"/>
      <w:pPr>
        <w:tabs>
          <w:tab w:val="num" w:pos="1440"/>
        </w:tabs>
        <w:ind w:left="1440" w:hanging="360"/>
      </w:pPr>
    </w:lvl>
  </w:abstractNum>
  <w:abstractNum w:abstractNumId="2">
    <w:nsid w:val="FFFFFF7E"/>
    <w:multiLevelType w:val="singleLevel"/>
    <w:tmpl w:val="776E131A"/>
    <w:lvl w:ilvl="0">
      <w:start w:val="1"/>
      <w:numFmt w:val="decimal"/>
      <w:lvlText w:val="%1."/>
      <w:lvlJc w:val="left"/>
      <w:pPr>
        <w:tabs>
          <w:tab w:val="num" w:pos="1080"/>
        </w:tabs>
        <w:ind w:left="1080" w:hanging="360"/>
      </w:pPr>
    </w:lvl>
  </w:abstractNum>
  <w:abstractNum w:abstractNumId="3">
    <w:nsid w:val="FFFFFF7F"/>
    <w:multiLevelType w:val="singleLevel"/>
    <w:tmpl w:val="B2E8123E"/>
    <w:lvl w:ilvl="0">
      <w:start w:val="1"/>
      <w:numFmt w:val="decimal"/>
      <w:lvlText w:val="%1."/>
      <w:lvlJc w:val="left"/>
      <w:pPr>
        <w:tabs>
          <w:tab w:val="num" w:pos="720"/>
        </w:tabs>
        <w:ind w:left="720" w:hanging="360"/>
      </w:pPr>
    </w:lvl>
  </w:abstractNum>
  <w:abstractNum w:abstractNumId="4">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142D782"/>
    <w:lvl w:ilvl="0">
      <w:start w:val="1"/>
      <w:numFmt w:val="decimal"/>
      <w:lvlText w:val="%1."/>
      <w:lvlJc w:val="left"/>
      <w:pPr>
        <w:tabs>
          <w:tab w:val="num" w:pos="360"/>
        </w:tabs>
        <w:ind w:left="360" w:hanging="360"/>
      </w:pPr>
    </w:lvl>
  </w:abstractNum>
  <w:abstractNum w:abstractNumId="9">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10"/>
  </w:num>
  <w:num w:numId="5">
    <w:abstractNumId w:val="10"/>
  </w:num>
  <w:num w:numId="6">
    <w:abstractNumId w:val="8"/>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EA3"/>
    <w:rsid w:val="00040131"/>
    <w:rsid w:val="001B54E1"/>
    <w:rsid w:val="00217CA0"/>
    <w:rsid w:val="00241303"/>
    <w:rsid w:val="004C6579"/>
    <w:rsid w:val="005932F8"/>
    <w:rsid w:val="008175CC"/>
    <w:rsid w:val="008A4EA3"/>
    <w:rsid w:val="00A041B2"/>
    <w:rsid w:val="00A536E9"/>
    <w:rsid w:val="00BC0E35"/>
    <w:rsid w:val="00BF54F6"/>
    <w:rsid w:val="00EB6CCA"/>
    <w:rsid w:val="00F22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596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omas/Library/Containers/com.microsoft.Word/Data/Library/Caches/1033/TM10002071/Paper%20with%20Cover%20and%20T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5B9BD5"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C92"/>
    <w:rsid w:val="00232C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62CBCFCAEEE44A8DA55CBBD3634899">
    <w:name w:val="D662CBCFCAEEE44A8DA55CBBD3634899"/>
  </w:style>
  <w:style w:type="paragraph" w:customStyle="1" w:styleId="2BF145A7EF328B42A9733433E55E3314">
    <w:name w:val="2BF145A7EF328B42A9733433E55E3314"/>
  </w:style>
  <w:style w:type="paragraph" w:customStyle="1" w:styleId="29AB303107A02C4AA809A8F87EF2709C">
    <w:name w:val="29AB303107A02C4AA809A8F87EF2709C"/>
  </w:style>
  <w:style w:type="character" w:styleId="Emphasis">
    <w:name w:val="Emphasis"/>
    <w:basedOn w:val="DefaultParagraphFont"/>
    <w:uiPriority w:val="10"/>
    <w:qFormat/>
    <w:rPr>
      <w:b w:val="0"/>
      <w:i w:val="0"/>
      <w:iCs/>
      <w:color w:val="5B9BD5" w:themeColor="accent1"/>
    </w:rPr>
  </w:style>
  <w:style w:type="paragraph" w:customStyle="1" w:styleId="190A9177E861EE48AF91B9962144BC79">
    <w:name w:val="190A9177E861EE48AF91B9962144BC79"/>
  </w:style>
  <w:style w:type="paragraph" w:customStyle="1" w:styleId="3650B930F838854F8333B3BFAC1E66EA">
    <w:name w:val="3650B930F838854F8333B3BFAC1E66EA"/>
  </w:style>
  <w:style w:type="paragraph" w:customStyle="1" w:styleId="8A7525A68721D84C911664082B62631D">
    <w:name w:val="8A7525A68721D84C911664082B62631D"/>
  </w:style>
  <w:style w:type="paragraph" w:customStyle="1" w:styleId="2186FB22108C844080FAE8727579DDA1">
    <w:name w:val="2186FB22108C844080FAE8727579DDA1"/>
  </w:style>
  <w:style w:type="paragraph" w:customStyle="1" w:styleId="60A610BAFCEDD34A94DDFC6393CBF69F">
    <w:name w:val="60A610BAFCEDD34A94DDFC6393CBF69F"/>
  </w:style>
  <w:style w:type="paragraph" w:customStyle="1" w:styleId="34CDD218B1BA7643852C46EAFCAEA2B7">
    <w:name w:val="34CDD218B1BA7643852C46EAFCAEA2B7"/>
  </w:style>
  <w:style w:type="paragraph" w:customStyle="1" w:styleId="38EE31E4AC752644830DB55C8A7A892F">
    <w:name w:val="38EE31E4AC752644830DB55C8A7A892F"/>
  </w:style>
  <w:style w:type="paragraph" w:customStyle="1" w:styleId="C8775F678B283B4EAF75187186E0A513">
    <w:name w:val="C8775F678B283B4EAF75187186E0A513"/>
  </w:style>
  <w:style w:type="paragraph" w:styleId="ListBullet">
    <w:name w:val="List Bullet"/>
    <w:basedOn w:val="Normal"/>
    <w:uiPriority w:val="12"/>
    <w:qFormat/>
    <w:pPr>
      <w:numPr>
        <w:numId w:val="1"/>
      </w:numPr>
      <w:spacing w:after="160" w:line="312" w:lineRule="auto"/>
    </w:pPr>
    <w:rPr>
      <w:rFonts w:eastAsiaTheme="minorHAnsi"/>
      <w:i/>
      <w:color w:val="657C9C" w:themeColor="text2" w:themeTint="BF"/>
      <w:szCs w:val="20"/>
      <w:lang w:val="en-US" w:eastAsia="ja-JP"/>
    </w:rPr>
  </w:style>
  <w:style w:type="paragraph" w:customStyle="1" w:styleId="E07CB72C5DEAB14ABC68DCE57EEEDF10">
    <w:name w:val="E07CB72C5DEAB14ABC68DCE57EEEDF10"/>
  </w:style>
  <w:style w:type="paragraph" w:customStyle="1" w:styleId="D6EF279F815F4C409488FE846739D975">
    <w:name w:val="D6EF279F815F4C409488FE846739D975"/>
  </w:style>
  <w:style w:type="paragraph" w:customStyle="1" w:styleId="13A1C23B00AB2C48B54981A168D3D9CF">
    <w:name w:val="13A1C23B00AB2C48B54981A168D3D9CF"/>
  </w:style>
  <w:style w:type="paragraph" w:customStyle="1" w:styleId="5806CBFBB59D5F4989DB656318D1EEE8">
    <w:name w:val="5806CBFBB59D5F4989DB656318D1EEE8"/>
  </w:style>
  <w:style w:type="paragraph" w:customStyle="1" w:styleId="E750895A7C548B4CB821AB99712CD8C8">
    <w:name w:val="E750895A7C548B4CB821AB99712CD8C8"/>
  </w:style>
  <w:style w:type="paragraph" w:customStyle="1" w:styleId="C8235C30E098594B90857CAE3AE2130B">
    <w:name w:val="C8235C30E098594B90857CAE3AE2130B"/>
  </w:style>
  <w:style w:type="paragraph" w:customStyle="1" w:styleId="215422EE475883499952E55FE97A8BDE">
    <w:name w:val="215422EE475883499952E55FE97A8BDE"/>
  </w:style>
  <w:style w:type="paragraph" w:customStyle="1" w:styleId="70BDCBC12797A345A66A4737875B71C8">
    <w:name w:val="70BDCBC12797A345A66A4737875B71C8"/>
  </w:style>
  <w:style w:type="paragraph" w:customStyle="1" w:styleId="5FA762C4204F234E8D32853F8FD4D492">
    <w:name w:val="5FA762C4204F234E8D32853F8FD4D4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BFCFED16-C1CE-3245-97F9-1F949EBCC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20</TotalTime>
  <Pages>3</Pages>
  <Words>198</Words>
  <Characters>1134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Conceição</dc:creator>
  <cp:keywords/>
  <dc:description/>
  <cp:lastModifiedBy>Tomás Conceição</cp:lastModifiedBy>
  <cp:revision>1</cp:revision>
  <dcterms:created xsi:type="dcterms:W3CDTF">2017-01-15T17:00:00Z</dcterms:created>
  <dcterms:modified xsi:type="dcterms:W3CDTF">2017-01-15T19:25:00Z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